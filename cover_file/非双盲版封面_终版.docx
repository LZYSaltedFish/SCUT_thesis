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0B470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04770C73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6625507F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408E053C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236B9442" w14:textId="77777777" w:rsidR="00EF1D20" w:rsidRDefault="007B4E1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457907C0" wp14:editId="4467B791">
            <wp:extent cx="4373880" cy="99123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6A10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76A8C997" w14:textId="77777777" w:rsidR="00EF1D20" w:rsidRDefault="00EF1D20" w:rsidP="00EF1D20">
      <w:pPr>
        <w:rPr>
          <w:b/>
          <w:bCs/>
          <w:sz w:val="28"/>
        </w:rPr>
      </w:pPr>
    </w:p>
    <w:p w14:paraId="444AA7B5" w14:textId="77777777" w:rsidR="00EF1D20" w:rsidRDefault="00EF1D20" w:rsidP="00EF1D20">
      <w:pPr>
        <w:rPr>
          <w:b/>
          <w:bCs/>
          <w:sz w:val="28"/>
        </w:rPr>
      </w:pPr>
    </w:p>
    <w:p w14:paraId="7F109C59" w14:textId="77777777" w:rsidR="00EF1D20" w:rsidRDefault="00EF1D20" w:rsidP="00EF1D20">
      <w:pPr>
        <w:rPr>
          <w:b/>
          <w:bCs/>
          <w:sz w:val="28"/>
        </w:rPr>
      </w:pPr>
    </w:p>
    <w:p w14:paraId="3B4AFB1E" w14:textId="77777777"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14:paraId="3094BC44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4690803F" w14:textId="19B2133D" w:rsidR="00EF1D20" w:rsidRDefault="000A185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面向垂直领域的</w:t>
            </w:r>
          </w:p>
        </w:tc>
      </w:tr>
      <w:tr w:rsidR="00EF1D20" w14:paraId="14033605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55074C33" w14:textId="6C6EBD84" w:rsidR="00EF1D20" w:rsidRPr="001B52F7" w:rsidRDefault="00781854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检索增强</w:t>
            </w:r>
            <w:r w:rsidR="008F34FC">
              <w:rPr>
                <w:rFonts w:eastAsia="黑体" w:hint="eastAsia"/>
                <w:sz w:val="44"/>
              </w:rPr>
              <w:t>对话生成</w:t>
            </w:r>
            <w:r w:rsidR="001B52F7">
              <w:rPr>
                <w:rFonts w:eastAsia="黑体" w:hint="eastAsia"/>
                <w:sz w:val="44"/>
              </w:rPr>
              <w:t>研究</w:t>
            </w:r>
          </w:p>
        </w:tc>
      </w:tr>
    </w:tbl>
    <w:p w14:paraId="5A3C0A19" w14:textId="77777777" w:rsidR="00EF1D20" w:rsidRDefault="00EF1D20" w:rsidP="00EF1D20">
      <w:pPr>
        <w:rPr>
          <w:b/>
          <w:bCs/>
          <w:sz w:val="28"/>
        </w:rPr>
      </w:pPr>
    </w:p>
    <w:p w14:paraId="4C5C4855" w14:textId="77777777" w:rsidR="00EF1D20" w:rsidRDefault="00EF1D20" w:rsidP="00EF1D20">
      <w:pPr>
        <w:rPr>
          <w:b/>
          <w:bCs/>
          <w:sz w:val="28"/>
        </w:rPr>
      </w:pPr>
    </w:p>
    <w:p w14:paraId="0B4FCA43" w14:textId="77777777" w:rsidR="00EF1D20" w:rsidRDefault="00EF1D20" w:rsidP="00EF1D20">
      <w:pPr>
        <w:rPr>
          <w:b/>
          <w:bCs/>
          <w:sz w:val="28"/>
        </w:rPr>
      </w:pPr>
    </w:p>
    <w:p w14:paraId="0F0F169A" w14:textId="77777777" w:rsidR="00EF1D20" w:rsidRDefault="00EF1D20" w:rsidP="00EF1D20">
      <w:pPr>
        <w:rPr>
          <w:b/>
          <w:bCs/>
          <w:sz w:val="28"/>
        </w:rPr>
      </w:pPr>
    </w:p>
    <w:p w14:paraId="50E2D681" w14:textId="77777777" w:rsidR="006042B4" w:rsidRDefault="006042B4" w:rsidP="00EF1D20">
      <w:pPr>
        <w:rPr>
          <w:b/>
          <w:bCs/>
          <w:sz w:val="28"/>
        </w:rPr>
      </w:pPr>
    </w:p>
    <w:tbl>
      <w:tblPr>
        <w:tblW w:w="6936" w:type="dxa"/>
        <w:tblInd w:w="106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4346"/>
      </w:tblGrid>
      <w:tr w:rsidR="001867A9" w14:paraId="4CD2E4F1" w14:textId="77777777" w:rsidTr="00B24B24">
        <w:trPr>
          <w:trHeight w:val="558"/>
        </w:trPr>
        <w:tc>
          <w:tcPr>
            <w:tcW w:w="2590" w:type="dxa"/>
            <w:vAlign w:val="bottom"/>
          </w:tcPr>
          <w:p w14:paraId="294BF46C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4346" w:type="dxa"/>
            <w:tcBorders>
              <w:bottom w:val="single" w:sz="4" w:space="0" w:color="auto"/>
            </w:tcBorders>
            <w:vAlign w:val="bottom"/>
          </w:tcPr>
          <w:p w14:paraId="61EC99BD" w14:textId="77777777" w:rsidR="001867A9" w:rsidRDefault="001867A9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李振宇</w:t>
            </w:r>
          </w:p>
        </w:tc>
      </w:tr>
      <w:tr w:rsidR="001867A9" w14:paraId="11F73303" w14:textId="77777777" w:rsidTr="00B24B24">
        <w:trPr>
          <w:trHeight w:val="540"/>
        </w:trPr>
        <w:tc>
          <w:tcPr>
            <w:tcW w:w="2590" w:type="dxa"/>
            <w:vAlign w:val="bottom"/>
          </w:tcPr>
          <w:p w14:paraId="51A5C000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3A0A8" w14:textId="77777777" w:rsidR="001867A9" w:rsidRDefault="00E2212E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电子信息</w:t>
            </w:r>
            <w:r w:rsidR="001867A9">
              <w:rPr>
                <w:rFonts w:eastAsia="黑体" w:hint="eastAsia"/>
                <w:spacing w:val="30"/>
                <w:kern w:val="10"/>
                <w:sz w:val="32"/>
              </w:rPr>
              <w:t>硕士</w:t>
            </w:r>
            <w:r w:rsidR="00B24B24">
              <w:rPr>
                <w:rFonts w:eastAsia="黑体" w:hint="eastAsia"/>
                <w:spacing w:val="30"/>
                <w:kern w:val="10"/>
                <w:sz w:val="32"/>
              </w:rPr>
              <w:t>(</w:t>
            </w:r>
            <w:r w:rsidR="00B24B24">
              <w:rPr>
                <w:rFonts w:eastAsia="黑体" w:hint="eastAsia"/>
                <w:spacing w:val="30"/>
                <w:kern w:val="10"/>
                <w:sz w:val="32"/>
              </w:rPr>
              <w:t>软件工程</w:t>
            </w:r>
            <w:r w:rsidR="00B24B24">
              <w:rPr>
                <w:rFonts w:eastAsia="黑体" w:hint="eastAsia"/>
                <w:spacing w:val="30"/>
                <w:kern w:val="10"/>
                <w:sz w:val="32"/>
              </w:rPr>
              <w:t>)</w:t>
            </w:r>
          </w:p>
        </w:tc>
      </w:tr>
      <w:tr w:rsidR="001867A9" w14:paraId="5A76F6CD" w14:textId="77777777" w:rsidTr="00B24B24">
        <w:trPr>
          <w:trHeight w:val="558"/>
        </w:trPr>
        <w:tc>
          <w:tcPr>
            <w:tcW w:w="2590" w:type="dxa"/>
            <w:vAlign w:val="bottom"/>
          </w:tcPr>
          <w:p w14:paraId="536CB5BB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84B741" w14:textId="77777777" w:rsidR="001867A9" w:rsidRDefault="001867A9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2"/>
              </w:rPr>
              <w:t>杜卿</w:t>
            </w:r>
            <w:proofErr w:type="gramEnd"/>
            <w:r w:rsidR="00C27DC6">
              <w:rPr>
                <w:rFonts w:eastAsia="黑体" w:hint="eastAsia"/>
                <w:spacing w:val="30"/>
                <w:kern w:val="10"/>
                <w:sz w:val="32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副教授</w:t>
            </w:r>
          </w:p>
        </w:tc>
      </w:tr>
      <w:tr w:rsidR="001867A9" w14:paraId="05879D0D" w14:textId="77777777" w:rsidTr="00B24B24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20E70D89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F0C4C" w14:textId="463430C7" w:rsidR="001867A9" w:rsidRDefault="001867A9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施晨</w:t>
            </w:r>
          </w:p>
        </w:tc>
      </w:tr>
      <w:tr w:rsidR="001867A9" w14:paraId="5DCD1C94" w14:textId="77777777" w:rsidTr="00B24B24">
        <w:trPr>
          <w:trHeight w:val="540"/>
        </w:trPr>
        <w:tc>
          <w:tcPr>
            <w:tcW w:w="2590" w:type="dxa"/>
            <w:vAlign w:val="bottom"/>
          </w:tcPr>
          <w:p w14:paraId="3EA09C3E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96C9EB" w14:textId="77777777" w:rsidR="001867A9" w:rsidRDefault="001867A9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软件学院</w:t>
            </w:r>
          </w:p>
        </w:tc>
      </w:tr>
      <w:tr w:rsidR="001867A9" w14:paraId="53617BE4" w14:textId="77777777" w:rsidTr="00B24B24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20CE3C4C" w14:textId="77777777" w:rsidR="001867A9" w:rsidRDefault="001867A9" w:rsidP="00F06434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3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03FB" w14:textId="4F2AB270" w:rsidR="001867A9" w:rsidRDefault="001867A9" w:rsidP="00F0643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 w:rsidR="00BC6B26">
              <w:rPr>
                <w:rFonts w:eastAsia="黑体" w:hint="eastAsia"/>
                <w:spacing w:val="30"/>
                <w:kern w:val="10"/>
                <w:sz w:val="32"/>
              </w:rPr>
              <w:t>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</w:t>
            </w:r>
            <w:r w:rsidR="00BC6B26">
              <w:rPr>
                <w:rFonts w:eastAsia="黑体" w:hint="eastAsia"/>
                <w:spacing w:val="30"/>
                <w:kern w:val="10"/>
                <w:sz w:val="32"/>
              </w:rPr>
              <w:t>9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14:paraId="5DDAAD26" w14:textId="77777777" w:rsidR="00F958DF" w:rsidRDefault="00F958DF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66D7E0A5" w14:textId="6453876B" w:rsidR="00481491" w:rsidRDefault="00627950" w:rsidP="00A84CB8">
      <w:pPr>
        <w:widowControl/>
        <w:jc w:val="left"/>
      </w:pPr>
      <w:r>
        <w:rPr>
          <w:rFonts w:eastAsia="黑体"/>
          <w:spacing w:val="30"/>
          <w:kern w:val="10"/>
          <w:sz w:val="32"/>
        </w:rPr>
        <w:br w:type="page"/>
      </w:r>
    </w:p>
    <w:p w14:paraId="02D2144E" w14:textId="77777777" w:rsidR="00B8617D" w:rsidRDefault="00B8617D" w:rsidP="00481491">
      <w:pPr>
        <w:spacing w:before="50" w:after="50" w:line="360" w:lineRule="auto"/>
        <w:jc w:val="center"/>
      </w:pPr>
    </w:p>
    <w:p w14:paraId="50619933" w14:textId="77777777" w:rsidR="00B8617D" w:rsidRDefault="00B8617D" w:rsidP="00481491">
      <w:pPr>
        <w:spacing w:before="50" w:after="50" w:line="360" w:lineRule="auto"/>
        <w:jc w:val="center"/>
        <w:rPr>
          <w:b/>
          <w:color w:val="000000"/>
          <w:sz w:val="36"/>
          <w:szCs w:val="36"/>
        </w:rPr>
      </w:pPr>
    </w:p>
    <w:p w14:paraId="6C404EF9" w14:textId="77777777" w:rsidR="000413BC" w:rsidRDefault="001B52F7" w:rsidP="000413BC">
      <w:pPr>
        <w:spacing w:before="50" w:after="50" w:line="360" w:lineRule="auto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 xml:space="preserve">Research </w:t>
      </w:r>
      <w:r w:rsidR="000413BC">
        <w:rPr>
          <w:rFonts w:hint="eastAsia"/>
          <w:b/>
          <w:color w:val="000000"/>
          <w:sz w:val="36"/>
          <w:szCs w:val="36"/>
        </w:rPr>
        <w:t xml:space="preserve">on Retrieval Augmented </w:t>
      </w:r>
    </w:p>
    <w:p w14:paraId="4FF34D82" w14:textId="01A9DAEC" w:rsidR="00481491" w:rsidRDefault="000413BC" w:rsidP="000413BC">
      <w:pPr>
        <w:spacing w:before="50" w:after="50" w:line="360" w:lineRule="auto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Dialogue Generation for</w:t>
      </w:r>
      <w:r w:rsidR="00481491">
        <w:rPr>
          <w:rFonts w:hint="eastAsia"/>
          <w:b/>
          <w:color w:val="000000"/>
          <w:sz w:val="36"/>
          <w:szCs w:val="36"/>
        </w:rPr>
        <w:t xml:space="preserve"> </w:t>
      </w:r>
      <w:r w:rsidR="001B52F7">
        <w:rPr>
          <w:rFonts w:hint="eastAsia"/>
          <w:b/>
          <w:color w:val="000000"/>
          <w:sz w:val="36"/>
          <w:szCs w:val="36"/>
        </w:rPr>
        <w:t>Vertical Domain</w:t>
      </w:r>
    </w:p>
    <w:p w14:paraId="43F1636C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1E7FEEFE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2D004810" w14:textId="77777777" w:rsidR="00B8617D" w:rsidRPr="00B8617D" w:rsidRDefault="00B8617D" w:rsidP="00481491">
      <w:pPr>
        <w:spacing w:before="50" w:after="50" w:line="360" w:lineRule="auto"/>
        <w:rPr>
          <w:color w:val="000000"/>
        </w:rPr>
      </w:pPr>
    </w:p>
    <w:p w14:paraId="7ED953B8" w14:textId="77777777" w:rsidR="00481491" w:rsidRDefault="00481491" w:rsidP="00481491">
      <w:pPr>
        <w:spacing w:before="50" w:after="50" w:line="360" w:lineRule="auto"/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A Dissertation Submitted for the Degree of </w:t>
      </w:r>
      <w:r w:rsidR="00B8617D">
        <w:rPr>
          <w:rFonts w:hint="eastAsia"/>
          <w:color w:val="000000"/>
          <w:sz w:val="28"/>
          <w:szCs w:val="28"/>
        </w:rPr>
        <w:t>Master</w:t>
      </w:r>
    </w:p>
    <w:p w14:paraId="726DA5BD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737C3313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7EC063FF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35C936D5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03495356" w14:textId="77777777" w:rsidR="00B8617D" w:rsidRDefault="00B8617D" w:rsidP="00481491">
      <w:pPr>
        <w:spacing w:before="50" w:after="50" w:line="360" w:lineRule="auto"/>
        <w:rPr>
          <w:color w:val="000000"/>
        </w:rPr>
      </w:pPr>
    </w:p>
    <w:p w14:paraId="2F0EC86F" w14:textId="77777777" w:rsidR="00481491" w:rsidRDefault="00481491" w:rsidP="00B8617D">
      <w:pPr>
        <w:spacing w:before="50" w:after="50" w:line="360" w:lineRule="auto"/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Candidate</w:t>
      </w:r>
      <w:r>
        <w:rPr>
          <w:rFonts w:hint="eastAsia"/>
          <w:b/>
          <w:color w:val="000000"/>
          <w:sz w:val="30"/>
          <w:szCs w:val="30"/>
        </w:rPr>
        <w:t>：</w:t>
      </w:r>
      <w:r w:rsidR="00B8617D" w:rsidRPr="00B8617D">
        <w:rPr>
          <w:rFonts w:hint="eastAsia"/>
          <w:b/>
          <w:color w:val="000000"/>
          <w:sz w:val="30"/>
          <w:szCs w:val="30"/>
        </w:rPr>
        <w:t>Zhenyu Li</w:t>
      </w:r>
    </w:p>
    <w:p w14:paraId="652C1B06" w14:textId="77777777" w:rsidR="00481491" w:rsidRDefault="00481491" w:rsidP="00B8617D">
      <w:pPr>
        <w:spacing w:before="50" w:after="50" w:line="360" w:lineRule="auto"/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Supervisor</w:t>
      </w:r>
      <w:r>
        <w:rPr>
          <w:rFonts w:hint="eastAsia"/>
          <w:b/>
          <w:color w:val="000000"/>
          <w:sz w:val="30"/>
          <w:szCs w:val="30"/>
        </w:rPr>
        <w:t>：</w:t>
      </w:r>
      <w:r w:rsidR="00B8617D">
        <w:rPr>
          <w:rFonts w:hint="eastAsia"/>
          <w:b/>
          <w:color w:val="000000"/>
          <w:sz w:val="30"/>
          <w:szCs w:val="30"/>
        </w:rPr>
        <w:t xml:space="preserve">Associate </w:t>
      </w:r>
      <w:r w:rsidRPr="00B8617D">
        <w:rPr>
          <w:rFonts w:hint="eastAsia"/>
          <w:b/>
          <w:color w:val="000000"/>
          <w:sz w:val="30"/>
          <w:szCs w:val="30"/>
        </w:rPr>
        <w:t xml:space="preserve">Prof. </w:t>
      </w:r>
      <w:r w:rsidR="00B8617D" w:rsidRPr="00B8617D">
        <w:rPr>
          <w:rFonts w:hint="eastAsia"/>
          <w:b/>
          <w:color w:val="000000"/>
          <w:sz w:val="30"/>
          <w:szCs w:val="30"/>
        </w:rPr>
        <w:t>Qing Du</w:t>
      </w:r>
    </w:p>
    <w:p w14:paraId="681597B5" w14:textId="77777777" w:rsidR="00481491" w:rsidRDefault="00481491" w:rsidP="00481491">
      <w:pPr>
        <w:spacing w:before="50" w:after="50" w:line="360" w:lineRule="auto"/>
        <w:rPr>
          <w:b/>
          <w:color w:val="000000"/>
          <w:sz w:val="30"/>
          <w:szCs w:val="30"/>
        </w:rPr>
      </w:pPr>
    </w:p>
    <w:p w14:paraId="5EAD63D1" w14:textId="77777777" w:rsidR="00F736CD" w:rsidRDefault="00F736CD" w:rsidP="00481491">
      <w:pPr>
        <w:spacing w:before="50" w:after="50" w:line="360" w:lineRule="auto"/>
        <w:rPr>
          <w:color w:val="000000"/>
        </w:rPr>
      </w:pPr>
    </w:p>
    <w:p w14:paraId="1F69F57D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3EFB841E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52084638" w14:textId="77777777" w:rsidR="00B8617D" w:rsidRDefault="00B8617D" w:rsidP="00481491">
      <w:pPr>
        <w:spacing w:before="50" w:after="50" w:line="360" w:lineRule="auto"/>
        <w:rPr>
          <w:color w:val="000000"/>
        </w:rPr>
      </w:pPr>
    </w:p>
    <w:p w14:paraId="227AAB96" w14:textId="77777777" w:rsidR="00B8617D" w:rsidRDefault="00B8617D" w:rsidP="00481491">
      <w:pPr>
        <w:spacing w:before="50" w:after="50" w:line="360" w:lineRule="auto"/>
        <w:rPr>
          <w:color w:val="000000"/>
        </w:rPr>
      </w:pPr>
    </w:p>
    <w:p w14:paraId="571559C8" w14:textId="77777777" w:rsidR="00B8617D" w:rsidRDefault="00B8617D" w:rsidP="00481491">
      <w:pPr>
        <w:spacing w:before="50" w:after="50" w:line="360" w:lineRule="auto"/>
        <w:rPr>
          <w:color w:val="000000"/>
        </w:rPr>
      </w:pPr>
    </w:p>
    <w:p w14:paraId="692221A6" w14:textId="77777777" w:rsidR="00B8617D" w:rsidRDefault="00B8617D" w:rsidP="00481491">
      <w:pPr>
        <w:spacing w:before="50" w:after="50" w:line="360" w:lineRule="auto"/>
        <w:rPr>
          <w:color w:val="000000"/>
        </w:rPr>
      </w:pPr>
    </w:p>
    <w:p w14:paraId="5D71CEE5" w14:textId="77777777" w:rsidR="00481491" w:rsidRDefault="00481491" w:rsidP="00481491">
      <w:pPr>
        <w:spacing w:before="50" w:after="50" w:line="360" w:lineRule="auto"/>
        <w:rPr>
          <w:color w:val="000000"/>
        </w:rPr>
      </w:pPr>
    </w:p>
    <w:p w14:paraId="721B0F1D" w14:textId="77777777" w:rsidR="00481491" w:rsidRDefault="00481491" w:rsidP="00481491">
      <w:pPr>
        <w:spacing w:before="50" w:after="50" w:line="360" w:lineRule="auto"/>
        <w:jc w:val="center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South China University of Technology </w:t>
      </w:r>
    </w:p>
    <w:p w14:paraId="131FC945" w14:textId="6D1ACC60" w:rsidR="00D629CA" w:rsidRDefault="00481491" w:rsidP="00B77FAE">
      <w:pPr>
        <w:spacing w:before="50" w:after="50" w:line="360" w:lineRule="auto"/>
        <w:jc w:val="center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Guangzhou, China</w:t>
      </w:r>
    </w:p>
    <w:p w14:paraId="381F5D5C" w14:textId="037E9482" w:rsidR="00627950" w:rsidRDefault="00D629CA">
      <w:pPr>
        <w:widowControl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3FFC1955" w14:textId="77777777" w:rsidR="00D629CA" w:rsidRDefault="00D629CA">
      <w:pPr>
        <w:widowControl/>
        <w:jc w:val="left"/>
        <w:rPr>
          <w:color w:val="000000"/>
          <w:sz w:val="30"/>
          <w:szCs w:val="30"/>
        </w:rPr>
      </w:pPr>
    </w:p>
    <w:p w14:paraId="264D6E36" w14:textId="19FC6553" w:rsidR="00D629CA" w:rsidRDefault="00D629CA" w:rsidP="00D629CA">
      <w:pPr>
        <w:spacing w:line="360" w:lineRule="auto"/>
        <w:rPr>
          <w:rFonts w:eastAsia="黑体"/>
          <w:b/>
          <w:color w:val="000000"/>
          <w:sz w:val="28"/>
          <w:szCs w:val="28"/>
        </w:rPr>
      </w:pPr>
      <w:r>
        <w:rPr>
          <w:rFonts w:eastAsia="黑体"/>
          <w:b/>
          <w:color w:val="000000"/>
          <w:sz w:val="28"/>
          <w:szCs w:val="28"/>
        </w:rPr>
        <w:t>分类号：</w:t>
      </w:r>
      <w:r>
        <w:rPr>
          <w:rFonts w:eastAsia="黑体" w:hint="eastAsia"/>
          <w:b/>
          <w:color w:val="000000"/>
          <w:sz w:val="28"/>
          <w:szCs w:val="28"/>
        </w:rPr>
        <w:t>TP</w:t>
      </w:r>
      <w:r w:rsidR="00394A0C">
        <w:rPr>
          <w:rFonts w:eastAsia="黑体" w:hint="eastAsia"/>
          <w:b/>
          <w:color w:val="000000"/>
          <w:sz w:val="28"/>
          <w:szCs w:val="28"/>
        </w:rPr>
        <w:t xml:space="preserve">181 </w:t>
      </w:r>
      <w:r>
        <w:rPr>
          <w:rFonts w:eastAsia="黑体" w:hint="eastAsia"/>
          <w:b/>
          <w:color w:val="000000"/>
          <w:sz w:val="28"/>
          <w:szCs w:val="28"/>
        </w:rPr>
        <w:t xml:space="preserve">                                  </w:t>
      </w:r>
      <w:r>
        <w:rPr>
          <w:rFonts w:eastAsia="黑体" w:hint="eastAsia"/>
          <w:b/>
          <w:color w:val="000000"/>
          <w:sz w:val="28"/>
          <w:szCs w:val="28"/>
        </w:rPr>
        <w:t>学校代号：</w:t>
      </w:r>
      <w:r>
        <w:rPr>
          <w:rFonts w:eastAsia="黑体" w:hint="eastAsia"/>
          <w:b/>
          <w:color w:val="000000"/>
          <w:sz w:val="28"/>
          <w:szCs w:val="28"/>
        </w:rPr>
        <w:t>10561</w:t>
      </w:r>
    </w:p>
    <w:p w14:paraId="0389D4A7" w14:textId="39FAF746" w:rsidR="00D629CA" w:rsidRDefault="00D629CA" w:rsidP="00D629CA">
      <w:pPr>
        <w:spacing w:line="360" w:lineRule="auto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b/>
          <w:color w:val="000000"/>
          <w:spacing w:val="24"/>
          <w:sz w:val="28"/>
          <w:szCs w:val="28"/>
        </w:rPr>
        <w:t>学</w:t>
      </w:r>
      <w:r>
        <w:rPr>
          <w:rFonts w:eastAsia="黑体" w:hint="eastAsia"/>
          <w:b/>
          <w:color w:val="000000"/>
          <w:spacing w:val="24"/>
          <w:sz w:val="28"/>
          <w:szCs w:val="28"/>
        </w:rPr>
        <w:t xml:space="preserve"> </w:t>
      </w:r>
      <w:r>
        <w:rPr>
          <w:rFonts w:eastAsia="黑体" w:hint="eastAsia"/>
          <w:b/>
          <w:color w:val="000000"/>
          <w:spacing w:val="24"/>
          <w:sz w:val="28"/>
          <w:szCs w:val="28"/>
        </w:rPr>
        <w:t>号</w:t>
      </w:r>
      <w:r>
        <w:rPr>
          <w:rFonts w:eastAsia="黑体"/>
          <w:b/>
          <w:color w:val="000000"/>
          <w:sz w:val="28"/>
          <w:szCs w:val="28"/>
        </w:rPr>
        <w:t>：</w:t>
      </w:r>
      <w:r>
        <w:rPr>
          <w:rFonts w:eastAsia="黑体" w:hint="eastAsia"/>
          <w:b/>
          <w:color w:val="000000"/>
          <w:sz w:val="28"/>
          <w:szCs w:val="28"/>
        </w:rPr>
        <w:t xml:space="preserve">202121046418                                         </w:t>
      </w:r>
    </w:p>
    <w:p w14:paraId="59AFC5A3" w14:textId="77777777" w:rsidR="00D629CA" w:rsidRDefault="00D629CA" w:rsidP="00D629CA">
      <w:pPr>
        <w:spacing w:before="50" w:after="50" w:line="360" w:lineRule="auto"/>
        <w:rPr>
          <w:rFonts w:eastAsia="黑体"/>
          <w:color w:val="000000"/>
          <w:sz w:val="36"/>
        </w:rPr>
      </w:pPr>
    </w:p>
    <w:p w14:paraId="473DD62E" w14:textId="77777777" w:rsidR="00D629CA" w:rsidRDefault="00D629CA" w:rsidP="00D629CA">
      <w:pPr>
        <w:spacing w:before="50" w:after="50" w:line="360" w:lineRule="auto"/>
        <w:rPr>
          <w:rFonts w:eastAsia="黑体"/>
          <w:color w:val="000000"/>
          <w:sz w:val="36"/>
        </w:rPr>
      </w:pPr>
    </w:p>
    <w:p w14:paraId="2A4E85FE" w14:textId="77777777" w:rsidR="00D629CA" w:rsidRDefault="00D629CA" w:rsidP="00D629CA">
      <w:pPr>
        <w:spacing w:before="50" w:after="50" w:line="360" w:lineRule="auto"/>
        <w:jc w:val="center"/>
        <w:rPr>
          <w:color w:val="000000"/>
          <w:sz w:val="36"/>
        </w:rPr>
      </w:pPr>
      <w:r>
        <w:rPr>
          <w:rFonts w:eastAsia="黑体" w:hint="eastAsia"/>
          <w:color w:val="000000"/>
          <w:sz w:val="36"/>
        </w:rPr>
        <w:t>华南理工大学硕士</w:t>
      </w:r>
      <w:r>
        <w:rPr>
          <w:rFonts w:eastAsia="黑体"/>
          <w:color w:val="000000"/>
          <w:sz w:val="36"/>
        </w:rPr>
        <w:t>学位论文</w:t>
      </w:r>
    </w:p>
    <w:p w14:paraId="21772E9A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74438ECD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5ECA4BE7" w14:textId="6CE1E572" w:rsidR="00D629CA" w:rsidRDefault="00D629CA" w:rsidP="00D629CA">
      <w:pPr>
        <w:spacing w:before="50" w:after="50" w:line="360" w:lineRule="auto"/>
        <w:jc w:val="center"/>
        <w:rPr>
          <w:rFonts w:ascii="黑体" w:eastAsia="黑体"/>
          <w:b/>
          <w:color w:val="000000"/>
          <w:sz w:val="48"/>
          <w:szCs w:val="48"/>
        </w:rPr>
      </w:pPr>
      <w:r>
        <w:rPr>
          <w:rFonts w:ascii="黑体" w:eastAsia="黑体" w:hint="eastAsia"/>
          <w:b/>
          <w:color w:val="000000"/>
          <w:sz w:val="48"/>
          <w:szCs w:val="48"/>
        </w:rPr>
        <w:t>面向垂直领域的</w:t>
      </w:r>
    </w:p>
    <w:p w14:paraId="11CEB975" w14:textId="413C3648" w:rsidR="00D629CA" w:rsidRDefault="005D1171" w:rsidP="00D629CA">
      <w:pPr>
        <w:spacing w:before="50" w:after="50" w:line="360" w:lineRule="auto"/>
        <w:jc w:val="center"/>
        <w:rPr>
          <w:rFonts w:ascii="黑体" w:eastAsia="黑体"/>
          <w:b/>
          <w:color w:val="000000"/>
          <w:sz w:val="48"/>
          <w:szCs w:val="48"/>
        </w:rPr>
      </w:pPr>
      <w:r>
        <w:rPr>
          <w:rFonts w:ascii="黑体" w:eastAsia="黑体" w:hint="eastAsia"/>
          <w:b/>
          <w:color w:val="000000"/>
          <w:sz w:val="48"/>
          <w:szCs w:val="48"/>
        </w:rPr>
        <w:t>检索增强</w:t>
      </w:r>
      <w:r w:rsidR="00D629CA">
        <w:rPr>
          <w:rFonts w:ascii="黑体" w:eastAsia="黑体" w:hint="eastAsia"/>
          <w:b/>
          <w:color w:val="000000"/>
          <w:sz w:val="48"/>
          <w:szCs w:val="48"/>
        </w:rPr>
        <w:t>对话生成研究</w:t>
      </w:r>
    </w:p>
    <w:p w14:paraId="42AD7D7E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14B42943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5E9FA4B0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2D7DDA5E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502F073D" w14:textId="77777777" w:rsidR="00D629CA" w:rsidRDefault="00D629CA" w:rsidP="00D629CA">
      <w:pPr>
        <w:spacing w:before="50" w:after="50" w:line="360" w:lineRule="auto"/>
        <w:rPr>
          <w:color w:val="000000"/>
        </w:rPr>
      </w:pPr>
    </w:p>
    <w:p w14:paraId="373586C1" w14:textId="693E17CB" w:rsidR="00D629CA" w:rsidRDefault="00D629CA" w:rsidP="00D629CA">
      <w:pPr>
        <w:spacing w:before="50" w:after="50" w:line="360" w:lineRule="auto"/>
        <w:rPr>
          <w:color w:val="000000"/>
        </w:rPr>
      </w:pPr>
      <w:r>
        <w:rPr>
          <w:color w:val="000000"/>
        </w:rPr>
        <w:t>作者姓名</w:t>
      </w:r>
      <w:r>
        <w:rPr>
          <w:rFonts w:hint="eastAsia"/>
          <w:color w:val="000000"/>
        </w:rPr>
        <w:t>：李振宇</w:t>
      </w:r>
      <w:r>
        <w:rPr>
          <w:color w:val="000000"/>
        </w:rPr>
        <w:t xml:space="preserve">                 </w:t>
      </w:r>
      <w:r w:rsidR="00D34942">
        <w:rPr>
          <w:rFonts w:hint="eastAsia"/>
          <w:color w:val="000000"/>
        </w:rPr>
        <w:t xml:space="preserve">  </w:t>
      </w:r>
      <w:r>
        <w:rPr>
          <w:color w:val="000000"/>
        </w:rPr>
        <w:t>指导教师姓</w:t>
      </w:r>
      <w:r>
        <w:rPr>
          <w:rFonts w:hint="eastAsia"/>
          <w:color w:val="000000"/>
        </w:rPr>
        <w:t>名、职称：</w:t>
      </w:r>
      <w:proofErr w:type="gramStart"/>
      <w:r>
        <w:rPr>
          <w:rFonts w:hint="eastAsia"/>
          <w:color w:val="000000"/>
        </w:rPr>
        <w:t>杜卿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副教授</w:t>
      </w:r>
    </w:p>
    <w:p w14:paraId="1B7F5A8E" w14:textId="6BE31904" w:rsidR="00D629CA" w:rsidRDefault="00D629CA" w:rsidP="00D629CA">
      <w:pPr>
        <w:spacing w:line="480" w:lineRule="auto"/>
        <w:rPr>
          <w:color w:val="000000"/>
        </w:rPr>
      </w:pPr>
      <w:r>
        <w:rPr>
          <w:color w:val="000000"/>
        </w:rPr>
        <w:t>申请学位级别</w:t>
      </w:r>
      <w:r>
        <w:rPr>
          <w:rFonts w:hint="eastAsia"/>
          <w:color w:val="000000"/>
        </w:rPr>
        <w:t>：</w:t>
      </w:r>
      <w:r w:rsidR="00D34942">
        <w:rPr>
          <w:rFonts w:hint="eastAsia"/>
          <w:color w:val="000000"/>
        </w:rPr>
        <w:t>电子信息</w:t>
      </w:r>
      <w:r>
        <w:rPr>
          <w:rFonts w:hint="eastAsia"/>
          <w:color w:val="000000"/>
        </w:rPr>
        <w:t>硕士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F736CD"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学科专业名称：软件工程</w:t>
      </w:r>
    </w:p>
    <w:p w14:paraId="7FC1B526" w14:textId="0B5FEB67" w:rsidR="00D629CA" w:rsidRDefault="00D629CA" w:rsidP="00D629CA">
      <w:pPr>
        <w:spacing w:line="480" w:lineRule="auto"/>
        <w:rPr>
          <w:color w:val="000000"/>
        </w:rPr>
      </w:pPr>
      <w:r>
        <w:rPr>
          <w:color w:val="000000"/>
        </w:rPr>
        <w:t>研究方向</w:t>
      </w:r>
      <w:r>
        <w:rPr>
          <w:rFonts w:hint="eastAsia"/>
          <w:color w:val="000000"/>
        </w:rPr>
        <w:t>：人工智能方向</w:t>
      </w:r>
    </w:p>
    <w:p w14:paraId="454F8284" w14:textId="2C985AE0" w:rsidR="00D629CA" w:rsidRDefault="00D629CA" w:rsidP="00D629CA">
      <w:pPr>
        <w:spacing w:line="480" w:lineRule="auto"/>
        <w:rPr>
          <w:color w:val="000000"/>
        </w:rPr>
      </w:pPr>
      <w:r>
        <w:rPr>
          <w:color w:val="000000"/>
        </w:rPr>
        <w:t>论文提交日期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 2024</w:t>
      </w:r>
      <w:r>
        <w:rPr>
          <w:color w:val="000000"/>
        </w:rPr>
        <w:t>年</w:t>
      </w:r>
      <w:r>
        <w:rPr>
          <w:rFonts w:hint="eastAsia"/>
          <w:color w:val="000000"/>
        </w:rPr>
        <w:t xml:space="preserve"> 4</w:t>
      </w:r>
      <w:r>
        <w:rPr>
          <w:color w:val="000000"/>
        </w:rPr>
        <w:t>月</w:t>
      </w:r>
      <w:r>
        <w:rPr>
          <w:rFonts w:hint="eastAsia"/>
          <w:color w:val="000000"/>
        </w:rPr>
        <w:t xml:space="preserve"> </w:t>
      </w:r>
      <w:r w:rsidR="00BC6B26">
        <w:rPr>
          <w:rFonts w:hint="eastAsia"/>
          <w:color w:val="000000"/>
        </w:rPr>
        <w:t>19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日</w:t>
      </w:r>
      <w:r>
        <w:rPr>
          <w:rFonts w:hint="eastAsia"/>
          <w:color w:val="000000"/>
        </w:rPr>
        <w:t xml:space="preserve">    </w:t>
      </w:r>
      <w:r w:rsidR="00F736CD">
        <w:rPr>
          <w:rFonts w:hint="eastAsia"/>
          <w:color w:val="000000"/>
        </w:rPr>
        <w:t xml:space="preserve"> </w:t>
      </w:r>
      <w:r>
        <w:rPr>
          <w:color w:val="000000"/>
        </w:rPr>
        <w:t>论文答辩日期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="00D34942">
        <w:rPr>
          <w:rFonts w:hint="eastAsia"/>
          <w:color w:val="000000"/>
        </w:rPr>
        <w:t>2024</w:t>
      </w:r>
      <w:r>
        <w:rPr>
          <w:color w:val="000000"/>
        </w:rPr>
        <w:t>年</w:t>
      </w:r>
      <w:r>
        <w:rPr>
          <w:rFonts w:hint="eastAsia"/>
          <w:color w:val="000000"/>
        </w:rPr>
        <w:t xml:space="preserve"> </w:t>
      </w:r>
      <w:r w:rsidR="00D34942">
        <w:rPr>
          <w:rFonts w:hint="eastAsia"/>
          <w:color w:val="000000"/>
        </w:rPr>
        <w:t xml:space="preserve">6 </w:t>
      </w:r>
      <w:r>
        <w:rPr>
          <w:color w:val="000000"/>
        </w:rPr>
        <w:t>月</w:t>
      </w:r>
      <w:r>
        <w:rPr>
          <w:rFonts w:hint="eastAsia"/>
          <w:color w:val="000000"/>
        </w:rPr>
        <w:t xml:space="preserve"> </w:t>
      </w:r>
      <w:r w:rsidR="00D34942">
        <w:rPr>
          <w:rFonts w:hint="eastAsia"/>
          <w:color w:val="000000"/>
        </w:rPr>
        <w:t xml:space="preserve">2 </w:t>
      </w:r>
      <w:r>
        <w:rPr>
          <w:color w:val="000000"/>
        </w:rPr>
        <w:t>日</w:t>
      </w:r>
    </w:p>
    <w:p w14:paraId="164EEAC8" w14:textId="547F2417" w:rsidR="00D629CA" w:rsidRDefault="00D629CA" w:rsidP="00D629CA">
      <w:pPr>
        <w:spacing w:line="480" w:lineRule="auto"/>
        <w:rPr>
          <w:color w:val="000000"/>
        </w:rPr>
      </w:pPr>
      <w:r>
        <w:rPr>
          <w:color w:val="000000"/>
        </w:rPr>
        <w:t>学位授予单位</w:t>
      </w:r>
      <w:r>
        <w:rPr>
          <w:rFonts w:hint="eastAsia"/>
          <w:color w:val="000000"/>
        </w:rPr>
        <w:t>：华南理工大学</w: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</w:t>
      </w:r>
      <w:r w:rsidR="00394A0C">
        <w:rPr>
          <w:rFonts w:hint="eastAsia"/>
          <w:color w:val="000000"/>
        </w:rPr>
        <w:t xml:space="preserve"> </w:t>
      </w:r>
      <w:r>
        <w:rPr>
          <w:color w:val="000000"/>
        </w:rPr>
        <w:t>学位授予日期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>年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月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日</w:t>
      </w:r>
    </w:p>
    <w:p w14:paraId="6C91B28D" w14:textId="77777777" w:rsidR="00D629CA" w:rsidRDefault="00D629CA" w:rsidP="00D629CA">
      <w:pPr>
        <w:spacing w:line="480" w:lineRule="auto"/>
        <w:rPr>
          <w:color w:val="000000"/>
        </w:rPr>
      </w:pPr>
      <w:r>
        <w:rPr>
          <w:rFonts w:hint="eastAsia"/>
          <w:color w:val="000000"/>
        </w:rPr>
        <w:t>答辩委员会成员：</w:t>
      </w:r>
    </w:p>
    <w:p w14:paraId="2C7BB865" w14:textId="162BEA81" w:rsidR="00D629CA" w:rsidRDefault="00D629CA" w:rsidP="00D629CA">
      <w:pPr>
        <w:rPr>
          <w:color w:val="000000"/>
        </w:rPr>
      </w:pPr>
      <w:r>
        <w:rPr>
          <w:rFonts w:hint="eastAsia"/>
          <w:color w:val="000000"/>
        </w:rPr>
        <w:t>主席：</w:t>
      </w:r>
      <w:r>
        <w:rPr>
          <w:rFonts w:hint="eastAsia"/>
          <w:color w:val="000000"/>
          <w:u w:val="single"/>
        </w:rPr>
        <w:t xml:space="preserve">    </w:t>
      </w:r>
      <w:r w:rsidR="00D34942">
        <w:rPr>
          <w:rFonts w:hint="eastAsia"/>
          <w:color w:val="000000"/>
          <w:u w:val="single"/>
        </w:rPr>
        <w:t>蔡毅</w:t>
      </w:r>
      <w:r>
        <w:rPr>
          <w:rFonts w:hint="eastAsia"/>
          <w:color w:val="000000"/>
          <w:u w:val="single"/>
        </w:rPr>
        <w:t xml:space="preserve">     </w:t>
      </w:r>
      <w:r>
        <w:rPr>
          <w:rFonts w:hint="eastAsia"/>
          <w:color w:val="000000"/>
        </w:rPr>
        <w:t xml:space="preserve"> </w:t>
      </w:r>
    </w:p>
    <w:p w14:paraId="215DC732" w14:textId="77777777" w:rsidR="00D629CA" w:rsidRDefault="00D629CA" w:rsidP="00D629CA">
      <w:pPr>
        <w:rPr>
          <w:color w:val="000000"/>
        </w:rPr>
      </w:pPr>
    </w:p>
    <w:p w14:paraId="4424CC1C" w14:textId="67FEC6A9" w:rsidR="001C609B" w:rsidRDefault="00D629CA" w:rsidP="00A84CB8">
      <w:pPr>
        <w:rPr>
          <w:color w:val="000000"/>
        </w:rPr>
      </w:pPr>
      <w:r>
        <w:rPr>
          <w:rFonts w:hint="eastAsia"/>
          <w:color w:val="000000"/>
        </w:rPr>
        <w:t>委员：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/>
        </w:rPr>
        <w:t xml:space="preserve">   </w:t>
      </w:r>
      <w:r w:rsidR="00D34942">
        <w:rPr>
          <w:rFonts w:hint="eastAsia"/>
          <w:color w:val="000000"/>
          <w:u w:val="single"/>
        </w:rPr>
        <w:t>刘艳霞、苏锦</w:t>
      </w:r>
      <w:proofErr w:type="gramStart"/>
      <w:r w:rsidR="00D34942">
        <w:rPr>
          <w:rFonts w:hint="eastAsia"/>
          <w:color w:val="000000"/>
          <w:u w:val="single"/>
        </w:rPr>
        <w:t>钿</w:t>
      </w:r>
      <w:proofErr w:type="gramEnd"/>
      <w:r w:rsidR="00D34942">
        <w:rPr>
          <w:rFonts w:hint="eastAsia"/>
          <w:color w:val="000000"/>
          <w:u w:val="single"/>
        </w:rPr>
        <w:t>、王国华、</w:t>
      </w:r>
      <w:r w:rsidR="00C40528">
        <w:rPr>
          <w:rFonts w:hint="eastAsia"/>
          <w:color w:val="000000"/>
          <w:u w:val="single"/>
        </w:rPr>
        <w:t>杨英仪</w:t>
      </w:r>
      <w:r>
        <w:rPr>
          <w:rFonts w:hint="eastAsia"/>
          <w:color w:val="000000"/>
          <w:u w:val="single"/>
        </w:rPr>
        <w:t xml:space="preserve">  </w:t>
      </w:r>
      <w:r w:rsidR="00D34942">
        <w:rPr>
          <w:rFonts w:hint="eastAsia"/>
          <w:color w:val="000000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                        </w:t>
      </w:r>
      <w:r>
        <w:rPr>
          <w:rFonts w:hint="eastAsia"/>
          <w:color w:val="000000"/>
        </w:rPr>
        <w:t xml:space="preserve">       </w:t>
      </w:r>
    </w:p>
    <w:p w14:paraId="34183011" w14:textId="77777777" w:rsidR="001C609B" w:rsidRDefault="001C609B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14:paraId="5FF2283E" w14:textId="47183896" w:rsidR="00627950" w:rsidRDefault="001C609B" w:rsidP="00A84CB8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073FBC25" wp14:editId="013AB613">
            <wp:simplePos x="0" y="0"/>
            <wp:positionH relativeFrom="column">
              <wp:posOffset>-947420</wp:posOffset>
            </wp:positionH>
            <wp:positionV relativeFrom="paragraph">
              <wp:posOffset>-876547</wp:posOffset>
            </wp:positionV>
            <wp:extent cx="7572975" cy="10711543"/>
            <wp:effectExtent l="0" t="0" r="9525" b="0"/>
            <wp:wrapNone/>
            <wp:docPr id="149082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9830" name="图片 1490829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975" cy="1071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90AE5" w14:textId="713B0BA5" w:rsidR="00C0322F" w:rsidRPr="001C609B" w:rsidRDefault="00C0322F" w:rsidP="001C609B">
      <w:pPr>
        <w:rPr>
          <w:rFonts w:hint="eastAsia"/>
        </w:rPr>
      </w:pPr>
    </w:p>
    <w:sectPr w:rsidR="00C0322F" w:rsidRPr="001C609B" w:rsidSect="007E4F3E">
      <w:headerReference w:type="first" r:id="rId10"/>
      <w:pgSz w:w="11906" w:h="16838"/>
      <w:pgMar w:top="1418" w:right="1418" w:bottom="1418" w:left="1418" w:header="851" w:footer="851" w:gutter="0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ECBF4" w14:textId="77777777" w:rsidR="00164F2A" w:rsidRDefault="00164F2A">
      <w:r>
        <w:separator/>
      </w:r>
    </w:p>
  </w:endnote>
  <w:endnote w:type="continuationSeparator" w:id="0">
    <w:p w14:paraId="49AA1C0B" w14:textId="77777777" w:rsidR="00164F2A" w:rsidRDefault="0016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5273B" w14:textId="77777777" w:rsidR="00164F2A" w:rsidRDefault="00164F2A">
      <w:r>
        <w:separator/>
      </w:r>
    </w:p>
  </w:footnote>
  <w:footnote w:type="continuationSeparator" w:id="0">
    <w:p w14:paraId="518CB04B" w14:textId="77777777" w:rsidR="00164F2A" w:rsidRDefault="0016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21456" w14:textId="77777777" w:rsidR="00F958DF" w:rsidRPr="00826DC7" w:rsidRDefault="00F958DF" w:rsidP="007F3A6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D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3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05971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DB2A00"/>
    <w:multiLevelType w:val="hybridMultilevel"/>
    <w:tmpl w:val="2D80D06E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9" w15:restartNumberingAfterBreak="0">
    <w:nsid w:val="0C5F4030"/>
    <w:multiLevelType w:val="multilevel"/>
    <w:tmpl w:val="681C5B62"/>
    <w:lvl w:ilvl="0">
      <w:start w:val="1"/>
      <w:numFmt w:val="decimal"/>
      <w:lvlText w:val="1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8D55EBB"/>
    <w:multiLevelType w:val="hybridMultilevel"/>
    <w:tmpl w:val="6468581A"/>
    <w:lvl w:ilvl="0" w:tplc="ADF4D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14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275D46D9"/>
    <w:multiLevelType w:val="hybridMultilevel"/>
    <w:tmpl w:val="5C8C02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B4707D8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0" w15:restartNumberingAfterBreak="0">
    <w:nsid w:val="30601647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3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4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5" w15:restartNumberingAfterBreak="0">
    <w:nsid w:val="4FA521CA"/>
    <w:multiLevelType w:val="hybridMultilevel"/>
    <w:tmpl w:val="CFC41872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55776D1F"/>
    <w:multiLevelType w:val="hybridMultilevel"/>
    <w:tmpl w:val="2926F5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05440E4"/>
    <w:multiLevelType w:val="hybridMultilevel"/>
    <w:tmpl w:val="77F8BF9E"/>
    <w:lvl w:ilvl="0" w:tplc="81C8520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0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3" w15:restartNumberingAfterBreak="0">
    <w:nsid w:val="6B3F0D31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5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6" w15:restartNumberingAfterBreak="0">
    <w:nsid w:val="71650AB4"/>
    <w:multiLevelType w:val="multilevel"/>
    <w:tmpl w:val="25FEEDB6"/>
    <w:lvl w:ilvl="0">
      <w:start w:val="1"/>
      <w:numFmt w:val="decimal"/>
      <w:lvlText w:val="2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8" w15:restartNumberingAfterBreak="0">
    <w:nsid w:val="73E97C0D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1" w15:restartNumberingAfterBreak="0">
    <w:nsid w:val="78AA66FB"/>
    <w:multiLevelType w:val="hybridMultilevel"/>
    <w:tmpl w:val="FC04D95C"/>
    <w:lvl w:ilvl="0" w:tplc="02888F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 w16cid:durableId="646783643">
    <w:abstractNumId w:val="10"/>
  </w:num>
  <w:num w:numId="2" w16cid:durableId="1092582436">
    <w:abstractNumId w:val="35"/>
  </w:num>
  <w:num w:numId="3" w16cid:durableId="847065997">
    <w:abstractNumId w:val="14"/>
  </w:num>
  <w:num w:numId="4" w16cid:durableId="1556770765">
    <w:abstractNumId w:val="3"/>
  </w:num>
  <w:num w:numId="5" w16cid:durableId="1415468873">
    <w:abstractNumId w:val="11"/>
  </w:num>
  <w:num w:numId="6" w16cid:durableId="1241214102">
    <w:abstractNumId w:val="6"/>
  </w:num>
  <w:num w:numId="7" w16cid:durableId="2146651919">
    <w:abstractNumId w:val="19"/>
  </w:num>
  <w:num w:numId="8" w16cid:durableId="658270396">
    <w:abstractNumId w:val="31"/>
  </w:num>
  <w:num w:numId="9" w16cid:durableId="1123764455">
    <w:abstractNumId w:val="29"/>
  </w:num>
  <w:num w:numId="10" w16cid:durableId="371852951">
    <w:abstractNumId w:val="16"/>
  </w:num>
  <w:num w:numId="11" w16cid:durableId="1915968170">
    <w:abstractNumId w:val="4"/>
  </w:num>
  <w:num w:numId="12" w16cid:durableId="80680896">
    <w:abstractNumId w:val="23"/>
  </w:num>
  <w:num w:numId="13" w16cid:durableId="1458715310">
    <w:abstractNumId w:val="34"/>
  </w:num>
  <w:num w:numId="14" w16cid:durableId="1936861413">
    <w:abstractNumId w:val="40"/>
  </w:num>
  <w:num w:numId="15" w16cid:durableId="74518996">
    <w:abstractNumId w:val="24"/>
  </w:num>
  <w:num w:numId="16" w16cid:durableId="555625576">
    <w:abstractNumId w:val="24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 w16cid:durableId="986086942">
    <w:abstractNumId w:val="22"/>
  </w:num>
  <w:num w:numId="18" w16cid:durableId="662244785">
    <w:abstractNumId w:val="32"/>
  </w:num>
  <w:num w:numId="19" w16cid:durableId="1962102598">
    <w:abstractNumId w:val="8"/>
  </w:num>
  <w:num w:numId="20" w16cid:durableId="70320987">
    <w:abstractNumId w:val="1"/>
  </w:num>
  <w:num w:numId="21" w16cid:durableId="1962227691">
    <w:abstractNumId w:val="37"/>
  </w:num>
  <w:num w:numId="22" w16cid:durableId="1852178523">
    <w:abstractNumId w:val="42"/>
  </w:num>
  <w:num w:numId="23" w16cid:durableId="1067385024">
    <w:abstractNumId w:val="26"/>
  </w:num>
  <w:num w:numId="24" w16cid:durableId="1811240636">
    <w:abstractNumId w:val="13"/>
  </w:num>
  <w:num w:numId="25" w16cid:durableId="717095468">
    <w:abstractNumId w:val="2"/>
  </w:num>
  <w:num w:numId="26" w16cid:durableId="116680091">
    <w:abstractNumId w:val="39"/>
  </w:num>
  <w:num w:numId="27" w16cid:durableId="652366786">
    <w:abstractNumId w:val="30"/>
  </w:num>
  <w:num w:numId="28" w16cid:durableId="26298318">
    <w:abstractNumId w:val="17"/>
  </w:num>
  <w:num w:numId="29" w16cid:durableId="2000960387">
    <w:abstractNumId w:val="21"/>
  </w:num>
  <w:num w:numId="30" w16cid:durableId="1534881964">
    <w:abstractNumId w:val="28"/>
  </w:num>
  <w:num w:numId="31" w16cid:durableId="1350717050">
    <w:abstractNumId w:val="9"/>
  </w:num>
  <w:num w:numId="32" w16cid:durableId="1627927951">
    <w:abstractNumId w:val="36"/>
  </w:num>
  <w:num w:numId="33" w16cid:durableId="1750276096">
    <w:abstractNumId w:val="18"/>
  </w:num>
  <w:num w:numId="34" w16cid:durableId="1709260470">
    <w:abstractNumId w:val="5"/>
  </w:num>
  <w:num w:numId="35" w16cid:durableId="413236259">
    <w:abstractNumId w:val="0"/>
  </w:num>
  <w:num w:numId="36" w16cid:durableId="234510784">
    <w:abstractNumId w:val="20"/>
  </w:num>
  <w:num w:numId="37" w16cid:durableId="1978952800">
    <w:abstractNumId w:val="38"/>
  </w:num>
  <w:num w:numId="38" w16cid:durableId="2002460022">
    <w:abstractNumId w:val="33"/>
  </w:num>
  <w:num w:numId="39" w16cid:durableId="1923295541">
    <w:abstractNumId w:val="7"/>
  </w:num>
  <w:num w:numId="40" w16cid:durableId="1991981642">
    <w:abstractNumId w:val="12"/>
  </w:num>
  <w:num w:numId="41" w16cid:durableId="1423796281">
    <w:abstractNumId w:val="15"/>
  </w:num>
  <w:num w:numId="42" w16cid:durableId="846139371">
    <w:abstractNumId w:val="25"/>
  </w:num>
  <w:num w:numId="43" w16cid:durableId="1123034210">
    <w:abstractNumId w:val="41"/>
  </w:num>
  <w:num w:numId="44" w16cid:durableId="9892886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B"/>
    <w:rsid w:val="000031BA"/>
    <w:rsid w:val="00003D9A"/>
    <w:rsid w:val="000126F8"/>
    <w:rsid w:val="00014E9B"/>
    <w:rsid w:val="000373EC"/>
    <w:rsid w:val="00037C6A"/>
    <w:rsid w:val="000413BC"/>
    <w:rsid w:val="000432B2"/>
    <w:rsid w:val="00066375"/>
    <w:rsid w:val="00070CC8"/>
    <w:rsid w:val="000755C7"/>
    <w:rsid w:val="00081E71"/>
    <w:rsid w:val="000843E4"/>
    <w:rsid w:val="000913CC"/>
    <w:rsid w:val="00093AE6"/>
    <w:rsid w:val="00096048"/>
    <w:rsid w:val="000A1850"/>
    <w:rsid w:val="000A69DE"/>
    <w:rsid w:val="000B69D3"/>
    <w:rsid w:val="000D2BA7"/>
    <w:rsid w:val="000D762D"/>
    <w:rsid w:val="000E574F"/>
    <w:rsid w:val="000E6978"/>
    <w:rsid w:val="000E7651"/>
    <w:rsid w:val="000F137F"/>
    <w:rsid w:val="0011243E"/>
    <w:rsid w:val="00112635"/>
    <w:rsid w:val="00115507"/>
    <w:rsid w:val="0011630F"/>
    <w:rsid w:val="00123A44"/>
    <w:rsid w:val="00127F90"/>
    <w:rsid w:val="001310F5"/>
    <w:rsid w:val="00140EA7"/>
    <w:rsid w:val="0014192C"/>
    <w:rsid w:val="00143557"/>
    <w:rsid w:val="00145192"/>
    <w:rsid w:val="00150BF5"/>
    <w:rsid w:val="00155919"/>
    <w:rsid w:val="00160057"/>
    <w:rsid w:val="00163EC7"/>
    <w:rsid w:val="00164F2A"/>
    <w:rsid w:val="00170066"/>
    <w:rsid w:val="00170409"/>
    <w:rsid w:val="00171100"/>
    <w:rsid w:val="00173294"/>
    <w:rsid w:val="00175B24"/>
    <w:rsid w:val="001867A9"/>
    <w:rsid w:val="001900E5"/>
    <w:rsid w:val="00191C10"/>
    <w:rsid w:val="0019263C"/>
    <w:rsid w:val="00192858"/>
    <w:rsid w:val="001B07B4"/>
    <w:rsid w:val="001B0855"/>
    <w:rsid w:val="001B52F7"/>
    <w:rsid w:val="001C139D"/>
    <w:rsid w:val="001C14C5"/>
    <w:rsid w:val="001C2337"/>
    <w:rsid w:val="001C609B"/>
    <w:rsid w:val="001C7D7A"/>
    <w:rsid w:val="001D2850"/>
    <w:rsid w:val="001D2E20"/>
    <w:rsid w:val="001E0287"/>
    <w:rsid w:val="001E5C29"/>
    <w:rsid w:val="001F7228"/>
    <w:rsid w:val="001F760D"/>
    <w:rsid w:val="00203286"/>
    <w:rsid w:val="002053CB"/>
    <w:rsid w:val="002067B8"/>
    <w:rsid w:val="0021261B"/>
    <w:rsid w:val="002169F4"/>
    <w:rsid w:val="00225F3E"/>
    <w:rsid w:val="00235524"/>
    <w:rsid w:val="00247A6A"/>
    <w:rsid w:val="00252A14"/>
    <w:rsid w:val="0026126F"/>
    <w:rsid w:val="00261AC4"/>
    <w:rsid w:val="00262FCF"/>
    <w:rsid w:val="002646FC"/>
    <w:rsid w:val="00265E68"/>
    <w:rsid w:val="00285330"/>
    <w:rsid w:val="00292DCE"/>
    <w:rsid w:val="002A0F16"/>
    <w:rsid w:val="002A245F"/>
    <w:rsid w:val="002A2BB1"/>
    <w:rsid w:val="002A4B27"/>
    <w:rsid w:val="002A5A48"/>
    <w:rsid w:val="002B0789"/>
    <w:rsid w:val="002B4E09"/>
    <w:rsid w:val="002B7BED"/>
    <w:rsid w:val="002C46E4"/>
    <w:rsid w:val="002D3A3A"/>
    <w:rsid w:val="002E295E"/>
    <w:rsid w:val="002E7BD6"/>
    <w:rsid w:val="002F154D"/>
    <w:rsid w:val="002F5440"/>
    <w:rsid w:val="002F6B33"/>
    <w:rsid w:val="002F6FBA"/>
    <w:rsid w:val="00314665"/>
    <w:rsid w:val="00316194"/>
    <w:rsid w:val="0032276F"/>
    <w:rsid w:val="00324C64"/>
    <w:rsid w:val="00330D04"/>
    <w:rsid w:val="00354E03"/>
    <w:rsid w:val="00354E1B"/>
    <w:rsid w:val="00355426"/>
    <w:rsid w:val="00357223"/>
    <w:rsid w:val="0036207A"/>
    <w:rsid w:val="00365D79"/>
    <w:rsid w:val="0037543A"/>
    <w:rsid w:val="0037683C"/>
    <w:rsid w:val="0038048D"/>
    <w:rsid w:val="0038486E"/>
    <w:rsid w:val="00384B1C"/>
    <w:rsid w:val="00385DE5"/>
    <w:rsid w:val="00394A0C"/>
    <w:rsid w:val="00397DED"/>
    <w:rsid w:val="003B0BC8"/>
    <w:rsid w:val="003B385B"/>
    <w:rsid w:val="003C7AFD"/>
    <w:rsid w:val="003D18B5"/>
    <w:rsid w:val="003D3384"/>
    <w:rsid w:val="003D45BA"/>
    <w:rsid w:val="003D52FD"/>
    <w:rsid w:val="003D633A"/>
    <w:rsid w:val="003E2F08"/>
    <w:rsid w:val="003E4287"/>
    <w:rsid w:val="003E4FB7"/>
    <w:rsid w:val="003E797A"/>
    <w:rsid w:val="004025C9"/>
    <w:rsid w:val="00404FEE"/>
    <w:rsid w:val="004114FA"/>
    <w:rsid w:val="00412414"/>
    <w:rsid w:val="004158C9"/>
    <w:rsid w:val="004218FD"/>
    <w:rsid w:val="00426042"/>
    <w:rsid w:val="00431FC2"/>
    <w:rsid w:val="00435984"/>
    <w:rsid w:val="00444731"/>
    <w:rsid w:val="00445A99"/>
    <w:rsid w:val="0044726C"/>
    <w:rsid w:val="00451AA3"/>
    <w:rsid w:val="00451AE5"/>
    <w:rsid w:val="004552CA"/>
    <w:rsid w:val="00462E4E"/>
    <w:rsid w:val="00472D7D"/>
    <w:rsid w:val="00476E48"/>
    <w:rsid w:val="00481491"/>
    <w:rsid w:val="004870BA"/>
    <w:rsid w:val="004907B3"/>
    <w:rsid w:val="00493E6C"/>
    <w:rsid w:val="004C795A"/>
    <w:rsid w:val="004D1A39"/>
    <w:rsid w:val="004F55CA"/>
    <w:rsid w:val="004F7C16"/>
    <w:rsid w:val="00502DB8"/>
    <w:rsid w:val="005061E5"/>
    <w:rsid w:val="005109E8"/>
    <w:rsid w:val="00524B60"/>
    <w:rsid w:val="005324DA"/>
    <w:rsid w:val="005350E6"/>
    <w:rsid w:val="0054380E"/>
    <w:rsid w:val="00544D68"/>
    <w:rsid w:val="005454A6"/>
    <w:rsid w:val="00547870"/>
    <w:rsid w:val="0055238A"/>
    <w:rsid w:val="00557A03"/>
    <w:rsid w:val="00560780"/>
    <w:rsid w:val="00563953"/>
    <w:rsid w:val="0056692A"/>
    <w:rsid w:val="00576263"/>
    <w:rsid w:val="00577B77"/>
    <w:rsid w:val="00590031"/>
    <w:rsid w:val="005A0B40"/>
    <w:rsid w:val="005A7A6B"/>
    <w:rsid w:val="005B0AFB"/>
    <w:rsid w:val="005B12D0"/>
    <w:rsid w:val="005B1CE5"/>
    <w:rsid w:val="005C0512"/>
    <w:rsid w:val="005C75A7"/>
    <w:rsid w:val="005D0B0F"/>
    <w:rsid w:val="005D1171"/>
    <w:rsid w:val="005D1E01"/>
    <w:rsid w:val="005D296B"/>
    <w:rsid w:val="005E4276"/>
    <w:rsid w:val="005E442B"/>
    <w:rsid w:val="006042B4"/>
    <w:rsid w:val="00606DDB"/>
    <w:rsid w:val="00610AD1"/>
    <w:rsid w:val="00613075"/>
    <w:rsid w:val="00613EEF"/>
    <w:rsid w:val="0061732B"/>
    <w:rsid w:val="00627950"/>
    <w:rsid w:val="00650B46"/>
    <w:rsid w:val="00660405"/>
    <w:rsid w:val="006606F8"/>
    <w:rsid w:val="00660D1E"/>
    <w:rsid w:val="00661FF5"/>
    <w:rsid w:val="00663852"/>
    <w:rsid w:val="00665429"/>
    <w:rsid w:val="0067237A"/>
    <w:rsid w:val="00672DF7"/>
    <w:rsid w:val="0067537B"/>
    <w:rsid w:val="0067679B"/>
    <w:rsid w:val="00684400"/>
    <w:rsid w:val="0068480E"/>
    <w:rsid w:val="00686BE9"/>
    <w:rsid w:val="00690B17"/>
    <w:rsid w:val="006972F2"/>
    <w:rsid w:val="006974E5"/>
    <w:rsid w:val="006A2A97"/>
    <w:rsid w:val="006A54A4"/>
    <w:rsid w:val="006B0512"/>
    <w:rsid w:val="006B275C"/>
    <w:rsid w:val="006B77ED"/>
    <w:rsid w:val="006C08F7"/>
    <w:rsid w:val="006C29AF"/>
    <w:rsid w:val="006C2A42"/>
    <w:rsid w:val="006C65EB"/>
    <w:rsid w:val="006D0DFC"/>
    <w:rsid w:val="006D1E24"/>
    <w:rsid w:val="006D3174"/>
    <w:rsid w:val="006D4E1C"/>
    <w:rsid w:val="006D6D2A"/>
    <w:rsid w:val="006D7051"/>
    <w:rsid w:val="006E3582"/>
    <w:rsid w:val="006E6FED"/>
    <w:rsid w:val="006F0699"/>
    <w:rsid w:val="006F2FF3"/>
    <w:rsid w:val="006F364C"/>
    <w:rsid w:val="006F70A4"/>
    <w:rsid w:val="00707C32"/>
    <w:rsid w:val="00711D9E"/>
    <w:rsid w:val="00725D5D"/>
    <w:rsid w:val="00741845"/>
    <w:rsid w:val="0074184F"/>
    <w:rsid w:val="00744958"/>
    <w:rsid w:val="0075412B"/>
    <w:rsid w:val="00762ACB"/>
    <w:rsid w:val="007734A9"/>
    <w:rsid w:val="00774998"/>
    <w:rsid w:val="00776B95"/>
    <w:rsid w:val="007808F1"/>
    <w:rsid w:val="00781390"/>
    <w:rsid w:val="00781854"/>
    <w:rsid w:val="00783EAE"/>
    <w:rsid w:val="007844E3"/>
    <w:rsid w:val="0079624F"/>
    <w:rsid w:val="007A2A74"/>
    <w:rsid w:val="007B366A"/>
    <w:rsid w:val="007B4E13"/>
    <w:rsid w:val="007B6033"/>
    <w:rsid w:val="007C46BA"/>
    <w:rsid w:val="007C72C8"/>
    <w:rsid w:val="007D5CF5"/>
    <w:rsid w:val="007E002C"/>
    <w:rsid w:val="007E4F3E"/>
    <w:rsid w:val="007E5B17"/>
    <w:rsid w:val="007E7A96"/>
    <w:rsid w:val="007F3A65"/>
    <w:rsid w:val="00800460"/>
    <w:rsid w:val="00814FAD"/>
    <w:rsid w:val="00826DC7"/>
    <w:rsid w:val="00835206"/>
    <w:rsid w:val="00835F2B"/>
    <w:rsid w:val="00841AB4"/>
    <w:rsid w:val="00852EBD"/>
    <w:rsid w:val="008646E3"/>
    <w:rsid w:val="008752B3"/>
    <w:rsid w:val="008814ED"/>
    <w:rsid w:val="00886294"/>
    <w:rsid w:val="008906CF"/>
    <w:rsid w:val="0089078E"/>
    <w:rsid w:val="008A1C4A"/>
    <w:rsid w:val="008A1DED"/>
    <w:rsid w:val="008A2F8A"/>
    <w:rsid w:val="008A54C6"/>
    <w:rsid w:val="008B2292"/>
    <w:rsid w:val="008B366F"/>
    <w:rsid w:val="008C00A5"/>
    <w:rsid w:val="008C4B8F"/>
    <w:rsid w:val="008C5418"/>
    <w:rsid w:val="008D2ECB"/>
    <w:rsid w:val="008E0C87"/>
    <w:rsid w:val="008E5315"/>
    <w:rsid w:val="008E70CE"/>
    <w:rsid w:val="008F2BB5"/>
    <w:rsid w:val="008F34FC"/>
    <w:rsid w:val="00901EB6"/>
    <w:rsid w:val="00905ED7"/>
    <w:rsid w:val="009069D2"/>
    <w:rsid w:val="009105A1"/>
    <w:rsid w:val="00921B70"/>
    <w:rsid w:val="00924634"/>
    <w:rsid w:val="00931D7A"/>
    <w:rsid w:val="00931D8F"/>
    <w:rsid w:val="00934265"/>
    <w:rsid w:val="00945002"/>
    <w:rsid w:val="00947665"/>
    <w:rsid w:val="00953056"/>
    <w:rsid w:val="0095376D"/>
    <w:rsid w:val="00960F22"/>
    <w:rsid w:val="009628F3"/>
    <w:rsid w:val="00963861"/>
    <w:rsid w:val="00975FD6"/>
    <w:rsid w:val="00982362"/>
    <w:rsid w:val="009879C5"/>
    <w:rsid w:val="009A0C69"/>
    <w:rsid w:val="009A2D54"/>
    <w:rsid w:val="009A3616"/>
    <w:rsid w:val="009A3D39"/>
    <w:rsid w:val="009B2535"/>
    <w:rsid w:val="009B3383"/>
    <w:rsid w:val="009C13C5"/>
    <w:rsid w:val="009C6E3F"/>
    <w:rsid w:val="009C7C18"/>
    <w:rsid w:val="009D0209"/>
    <w:rsid w:val="009D0528"/>
    <w:rsid w:val="009D58AB"/>
    <w:rsid w:val="009E5F6D"/>
    <w:rsid w:val="009F1F2B"/>
    <w:rsid w:val="00A008AC"/>
    <w:rsid w:val="00A030FF"/>
    <w:rsid w:val="00A052AA"/>
    <w:rsid w:val="00A068BB"/>
    <w:rsid w:val="00A07849"/>
    <w:rsid w:val="00A14FAE"/>
    <w:rsid w:val="00A23C55"/>
    <w:rsid w:val="00A274EF"/>
    <w:rsid w:val="00A3358A"/>
    <w:rsid w:val="00A3703B"/>
    <w:rsid w:val="00A41F68"/>
    <w:rsid w:val="00A4699C"/>
    <w:rsid w:val="00A61DA5"/>
    <w:rsid w:val="00A637BB"/>
    <w:rsid w:val="00A73B43"/>
    <w:rsid w:val="00A84CB8"/>
    <w:rsid w:val="00A86782"/>
    <w:rsid w:val="00A97157"/>
    <w:rsid w:val="00AA7E56"/>
    <w:rsid w:val="00AB41AF"/>
    <w:rsid w:val="00AB4406"/>
    <w:rsid w:val="00AC4899"/>
    <w:rsid w:val="00AD7346"/>
    <w:rsid w:val="00AE1CE3"/>
    <w:rsid w:val="00AE32D0"/>
    <w:rsid w:val="00AF0D9D"/>
    <w:rsid w:val="00AF271E"/>
    <w:rsid w:val="00AF2EB5"/>
    <w:rsid w:val="00AF392C"/>
    <w:rsid w:val="00AF7AFB"/>
    <w:rsid w:val="00AF7CEA"/>
    <w:rsid w:val="00B21CDF"/>
    <w:rsid w:val="00B24B24"/>
    <w:rsid w:val="00B444CF"/>
    <w:rsid w:val="00B46090"/>
    <w:rsid w:val="00B47404"/>
    <w:rsid w:val="00B55369"/>
    <w:rsid w:val="00B556C2"/>
    <w:rsid w:val="00B56641"/>
    <w:rsid w:val="00B7009E"/>
    <w:rsid w:val="00B71B12"/>
    <w:rsid w:val="00B7476A"/>
    <w:rsid w:val="00B77FAE"/>
    <w:rsid w:val="00B8075A"/>
    <w:rsid w:val="00B80A05"/>
    <w:rsid w:val="00B84AA9"/>
    <w:rsid w:val="00B8617D"/>
    <w:rsid w:val="00B8717F"/>
    <w:rsid w:val="00B9002B"/>
    <w:rsid w:val="00B9003E"/>
    <w:rsid w:val="00BA00B4"/>
    <w:rsid w:val="00BA0539"/>
    <w:rsid w:val="00BA4D27"/>
    <w:rsid w:val="00BA5ED9"/>
    <w:rsid w:val="00BA7D6C"/>
    <w:rsid w:val="00BB0558"/>
    <w:rsid w:val="00BB14EB"/>
    <w:rsid w:val="00BB167D"/>
    <w:rsid w:val="00BB44F6"/>
    <w:rsid w:val="00BB45F0"/>
    <w:rsid w:val="00BC1C13"/>
    <w:rsid w:val="00BC23B5"/>
    <w:rsid w:val="00BC5301"/>
    <w:rsid w:val="00BC6B26"/>
    <w:rsid w:val="00BD3234"/>
    <w:rsid w:val="00BE410C"/>
    <w:rsid w:val="00BE7BFD"/>
    <w:rsid w:val="00BF237A"/>
    <w:rsid w:val="00BF6054"/>
    <w:rsid w:val="00C01CE3"/>
    <w:rsid w:val="00C0322F"/>
    <w:rsid w:val="00C1265F"/>
    <w:rsid w:val="00C12AA5"/>
    <w:rsid w:val="00C14A33"/>
    <w:rsid w:val="00C16C1A"/>
    <w:rsid w:val="00C27DC6"/>
    <w:rsid w:val="00C3415F"/>
    <w:rsid w:val="00C40528"/>
    <w:rsid w:val="00C46CDA"/>
    <w:rsid w:val="00C55CF9"/>
    <w:rsid w:val="00C6524E"/>
    <w:rsid w:val="00C65BD5"/>
    <w:rsid w:val="00C670B6"/>
    <w:rsid w:val="00C77D40"/>
    <w:rsid w:val="00C81A4F"/>
    <w:rsid w:val="00C853DC"/>
    <w:rsid w:val="00C926B8"/>
    <w:rsid w:val="00CA2311"/>
    <w:rsid w:val="00CA4F8C"/>
    <w:rsid w:val="00CA687E"/>
    <w:rsid w:val="00CC1FF8"/>
    <w:rsid w:val="00CD2279"/>
    <w:rsid w:val="00CD3058"/>
    <w:rsid w:val="00CE27C3"/>
    <w:rsid w:val="00CE6059"/>
    <w:rsid w:val="00CF16F1"/>
    <w:rsid w:val="00D00772"/>
    <w:rsid w:val="00D130E7"/>
    <w:rsid w:val="00D17D4F"/>
    <w:rsid w:val="00D21FD3"/>
    <w:rsid w:val="00D22D84"/>
    <w:rsid w:val="00D31692"/>
    <w:rsid w:val="00D32CBA"/>
    <w:rsid w:val="00D34942"/>
    <w:rsid w:val="00D34E88"/>
    <w:rsid w:val="00D35320"/>
    <w:rsid w:val="00D629CA"/>
    <w:rsid w:val="00D700DF"/>
    <w:rsid w:val="00D73C05"/>
    <w:rsid w:val="00D74669"/>
    <w:rsid w:val="00D81250"/>
    <w:rsid w:val="00D8511E"/>
    <w:rsid w:val="00D85B2A"/>
    <w:rsid w:val="00D90AF8"/>
    <w:rsid w:val="00D9199E"/>
    <w:rsid w:val="00DA550C"/>
    <w:rsid w:val="00DB4254"/>
    <w:rsid w:val="00DB75E1"/>
    <w:rsid w:val="00DD62E1"/>
    <w:rsid w:val="00DE2780"/>
    <w:rsid w:val="00DE301D"/>
    <w:rsid w:val="00DF643E"/>
    <w:rsid w:val="00E11A2E"/>
    <w:rsid w:val="00E179BF"/>
    <w:rsid w:val="00E17D3B"/>
    <w:rsid w:val="00E212FD"/>
    <w:rsid w:val="00E2212E"/>
    <w:rsid w:val="00E313A8"/>
    <w:rsid w:val="00E3217C"/>
    <w:rsid w:val="00E34775"/>
    <w:rsid w:val="00E46503"/>
    <w:rsid w:val="00E70E82"/>
    <w:rsid w:val="00E74C8C"/>
    <w:rsid w:val="00E81108"/>
    <w:rsid w:val="00E92F3C"/>
    <w:rsid w:val="00E9423E"/>
    <w:rsid w:val="00E97F55"/>
    <w:rsid w:val="00EA30D1"/>
    <w:rsid w:val="00EA4CB5"/>
    <w:rsid w:val="00EC3C55"/>
    <w:rsid w:val="00ED555F"/>
    <w:rsid w:val="00EE01F1"/>
    <w:rsid w:val="00EE3212"/>
    <w:rsid w:val="00EE65D0"/>
    <w:rsid w:val="00EF1454"/>
    <w:rsid w:val="00EF1D20"/>
    <w:rsid w:val="00EF6435"/>
    <w:rsid w:val="00F06434"/>
    <w:rsid w:val="00F06BC0"/>
    <w:rsid w:val="00F11B11"/>
    <w:rsid w:val="00F216F6"/>
    <w:rsid w:val="00F22479"/>
    <w:rsid w:val="00F24911"/>
    <w:rsid w:val="00F3037A"/>
    <w:rsid w:val="00F30A7C"/>
    <w:rsid w:val="00F32F16"/>
    <w:rsid w:val="00F4414A"/>
    <w:rsid w:val="00F45A5E"/>
    <w:rsid w:val="00F5291B"/>
    <w:rsid w:val="00F70544"/>
    <w:rsid w:val="00F731C6"/>
    <w:rsid w:val="00F736CD"/>
    <w:rsid w:val="00F75E17"/>
    <w:rsid w:val="00F823C4"/>
    <w:rsid w:val="00F93FB9"/>
    <w:rsid w:val="00F958DF"/>
    <w:rsid w:val="00F97990"/>
    <w:rsid w:val="00FA6989"/>
    <w:rsid w:val="00FA728C"/>
    <w:rsid w:val="00FB2880"/>
    <w:rsid w:val="00FC1845"/>
    <w:rsid w:val="00FC3F6A"/>
    <w:rsid w:val="00FC439C"/>
    <w:rsid w:val="00FC5AD3"/>
    <w:rsid w:val="00FD0C9F"/>
    <w:rsid w:val="00FD173B"/>
    <w:rsid w:val="00FD44A7"/>
    <w:rsid w:val="00FE0829"/>
    <w:rsid w:val="00FE7FC0"/>
    <w:rsid w:val="00FF07F6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0CE94"/>
  <w15:chartTrackingRefBased/>
  <w15:docId w15:val="{1AC1382F-A527-3A41-96D5-259893E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AA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75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8C00A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link w:val="21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uiPriority w:val="99"/>
    <w:rsid w:val="0075412B"/>
    <w:rPr>
      <w:color w:val="0000FF"/>
      <w:u w:val="single"/>
    </w:rPr>
  </w:style>
  <w:style w:type="paragraph" w:styleId="22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customStyle="1" w:styleId="ac">
    <w:name w:val="正文首行缩进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customStyle="1" w:styleId="12">
    <w:name w:val="目录 1"/>
    <w:basedOn w:val="a"/>
    <w:next w:val="a"/>
    <w:autoRedefine/>
    <w:uiPriority w:val="39"/>
    <w:rsid w:val="00502DB8"/>
    <w:pPr>
      <w:spacing w:before="240" w:after="120"/>
      <w:jc w:val="left"/>
    </w:pPr>
    <w:rPr>
      <w:rFonts w:ascii="等线" w:eastAsia="等线"/>
      <w:b/>
      <w:bCs/>
      <w:sz w:val="20"/>
      <w:szCs w:val="20"/>
    </w:rPr>
  </w:style>
  <w:style w:type="paragraph" w:styleId="23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  <w:style w:type="character" w:customStyle="1" w:styleId="11">
    <w:name w:val="标题 1 字符"/>
    <w:link w:val="10"/>
    <w:rsid w:val="00F75E17"/>
    <w:rPr>
      <w:b/>
      <w:bCs/>
      <w:kern w:val="44"/>
      <w:sz w:val="44"/>
      <w:szCs w:val="44"/>
    </w:rPr>
  </w:style>
  <w:style w:type="numbering" w:customStyle="1" w:styleId="1">
    <w:name w:val="当前列表1"/>
    <w:rsid w:val="00BA00B4"/>
    <w:pPr>
      <w:numPr>
        <w:numId w:val="35"/>
      </w:numPr>
    </w:pPr>
  </w:style>
  <w:style w:type="paragraph" w:styleId="TOC">
    <w:name w:val="TOC Heading"/>
    <w:basedOn w:val="10"/>
    <w:next w:val="a"/>
    <w:uiPriority w:val="39"/>
    <w:unhideWhenUsed/>
    <w:qFormat/>
    <w:rsid w:val="00CF16F1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F16F1"/>
    <w:pPr>
      <w:spacing w:before="120"/>
      <w:ind w:left="210"/>
      <w:jc w:val="left"/>
    </w:pPr>
    <w:rPr>
      <w:rFonts w:ascii="等线" w:eastAsia="等线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F16F1"/>
    <w:pPr>
      <w:ind w:left="420"/>
      <w:jc w:val="left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rsid w:val="00CF16F1"/>
    <w:pPr>
      <w:ind w:left="63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rsid w:val="00CF16F1"/>
    <w:pPr>
      <w:ind w:left="840"/>
      <w:jc w:val="left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rsid w:val="00CF16F1"/>
    <w:pPr>
      <w:ind w:left="1050"/>
      <w:jc w:val="left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rsid w:val="00CF16F1"/>
    <w:pPr>
      <w:ind w:left="1260"/>
      <w:jc w:val="left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rsid w:val="00CF16F1"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rsid w:val="00CF16F1"/>
    <w:pPr>
      <w:ind w:left="1680"/>
      <w:jc w:val="left"/>
    </w:pPr>
    <w:rPr>
      <w:rFonts w:ascii="等线" w:eastAsia="等线"/>
      <w:sz w:val="20"/>
      <w:szCs w:val="20"/>
    </w:rPr>
  </w:style>
  <w:style w:type="paragraph" w:styleId="af">
    <w:name w:val="table of authorities"/>
    <w:basedOn w:val="a"/>
    <w:next w:val="a"/>
    <w:rsid w:val="00CF16F1"/>
    <w:pPr>
      <w:ind w:left="210" w:hanging="210"/>
      <w:jc w:val="left"/>
    </w:pPr>
    <w:rPr>
      <w:rFonts w:ascii="等线" w:eastAsia="等线"/>
      <w:sz w:val="20"/>
      <w:szCs w:val="20"/>
    </w:rPr>
  </w:style>
  <w:style w:type="paragraph" w:styleId="af0">
    <w:name w:val="toa heading"/>
    <w:basedOn w:val="a"/>
    <w:next w:val="a"/>
    <w:rsid w:val="00CF16F1"/>
    <w:pPr>
      <w:spacing w:before="240" w:after="120"/>
      <w:jc w:val="left"/>
    </w:pPr>
    <w:rPr>
      <w:rFonts w:ascii="等线" w:eastAsia="等线" w:hAnsi="Arial" w:cs="Arial"/>
      <w:b/>
      <w:bCs/>
      <w:caps/>
      <w:sz w:val="20"/>
      <w:szCs w:val="20"/>
    </w:rPr>
  </w:style>
  <w:style w:type="character" w:customStyle="1" w:styleId="40">
    <w:name w:val="标题 4 字符"/>
    <w:link w:val="4"/>
    <w:semiHidden/>
    <w:rsid w:val="008C00A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1">
    <w:name w:val="Placeholder Text"/>
    <w:basedOn w:val="a1"/>
    <w:uiPriority w:val="99"/>
    <w:semiHidden/>
    <w:rsid w:val="00014E9B"/>
    <w:rPr>
      <w:color w:val="666666"/>
    </w:rPr>
  </w:style>
  <w:style w:type="paragraph" w:styleId="af2">
    <w:name w:val="List Paragraph"/>
    <w:basedOn w:val="a"/>
    <w:uiPriority w:val="34"/>
    <w:qFormat/>
    <w:rsid w:val="00160057"/>
    <w:pPr>
      <w:ind w:firstLineChars="200" w:firstLine="420"/>
    </w:pPr>
  </w:style>
  <w:style w:type="table" w:styleId="af3">
    <w:name w:val="Table Grid"/>
    <w:basedOn w:val="a2"/>
    <w:rsid w:val="00F1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D85B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1"/>
    <w:rsid w:val="00D85B2A"/>
  </w:style>
  <w:style w:type="paragraph" w:styleId="TOC1">
    <w:name w:val="toc 1"/>
    <w:basedOn w:val="a"/>
    <w:next w:val="a"/>
    <w:autoRedefine/>
    <w:uiPriority w:val="39"/>
    <w:rsid w:val="00493E6C"/>
  </w:style>
  <w:style w:type="character" w:customStyle="1" w:styleId="21">
    <w:name w:val="正文文本缩进 2 字符"/>
    <w:basedOn w:val="a1"/>
    <w:link w:val="20"/>
    <w:rsid w:val="00D629CA"/>
    <w:rPr>
      <w:rFonts w:ascii="宋体" w:hAnsi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49522-EA23-4BA0-BF2E-339CAC7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932</TotalTime>
  <Pages>4</Pages>
  <Words>297</Words>
  <Characters>494</Characters>
  <Application>Microsoft Office Word</Application>
  <DocSecurity>0</DocSecurity>
  <Lines>84</Lines>
  <Paragraphs>34</Paragraphs>
  <ScaleCrop>false</ScaleCrop>
  <Company>User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zhenyu li</cp:lastModifiedBy>
  <cp:revision>161</cp:revision>
  <cp:lastPrinted>2024-06-06T13:48:00Z</cp:lastPrinted>
  <dcterms:created xsi:type="dcterms:W3CDTF">2024-03-11T17:00:00Z</dcterms:created>
  <dcterms:modified xsi:type="dcterms:W3CDTF">2024-06-06T13:48:00Z</dcterms:modified>
</cp:coreProperties>
</file>